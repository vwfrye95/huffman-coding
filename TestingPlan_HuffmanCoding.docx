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E1377" w14:textId="4566DE99" w:rsidR="00E81978" w:rsidRDefault="00496A37" w:rsidP="00AC692B">
      <w:pPr>
        <w:pStyle w:val="Title"/>
        <w:spacing w:before="5200"/>
      </w:pPr>
      <w:sdt>
        <w:sdtPr>
          <w:alias w:val="Title:"/>
          <w:tag w:val="Title:"/>
          <w:id w:val="726351117"/>
          <w:placeholder>
            <w:docPart w:val="7DAF28B38A1B49E0A12B72C7DAF382B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C692B">
            <w:t xml:space="preserve">Huffman </w:t>
          </w:r>
          <w:r w:rsidR="0070190B">
            <w:t>C</w:t>
          </w:r>
          <w:r w:rsidR="00AC692B">
            <w:t xml:space="preserve">oding Project Testing </w:t>
          </w:r>
          <w:r w:rsidR="00823175">
            <w:t>Plan</w:t>
          </w:r>
        </w:sdtContent>
      </w:sdt>
    </w:p>
    <w:p w14:paraId="275D7B19" w14:textId="77777777" w:rsidR="00B823AA" w:rsidRDefault="00AC692B" w:rsidP="00B823AA">
      <w:pPr>
        <w:pStyle w:val="Title2"/>
      </w:pPr>
      <w:r>
        <w:t>Victor W. Frye</w:t>
      </w:r>
    </w:p>
    <w:p w14:paraId="484830C5" w14:textId="77777777" w:rsidR="00E81978" w:rsidRDefault="00AC692B" w:rsidP="00AC692B">
      <w:pPr>
        <w:pStyle w:val="Title2"/>
      </w:pPr>
      <w:r>
        <w:t>Davenport University</w:t>
      </w:r>
    </w:p>
    <w:p w14:paraId="1483C25F" w14:textId="434C6D44" w:rsidR="00E81978" w:rsidRDefault="00496A37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ED024F38E4224EC9BC8E5E4F6FE4F65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23175">
            <w:t>Huffman Coding Project Testing Plan</w:t>
          </w:r>
        </w:sdtContent>
      </w:sdt>
    </w:p>
    <w:p w14:paraId="1DC470F5" w14:textId="77777777" w:rsidR="00AC692B" w:rsidRDefault="00AC692B" w:rsidP="00AC692B">
      <w:r>
        <w:t>The table below presents an overview of the testing scenarios and the status of running the scenarios.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1080"/>
        <w:gridCol w:w="5160"/>
        <w:gridCol w:w="3120"/>
      </w:tblGrid>
      <w:tr w:rsidR="00AC692B" w14:paraId="52E1DE90" w14:textId="77777777" w:rsidTr="00D35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" w:type="dxa"/>
          </w:tcPr>
          <w:p w14:paraId="142E348F" w14:textId="77777777" w:rsidR="00AC692B" w:rsidRDefault="00AC692B" w:rsidP="00D8200D">
            <w:r>
              <w:t>Scenario</w:t>
            </w:r>
          </w:p>
        </w:tc>
        <w:tc>
          <w:tcPr>
            <w:tcW w:w="5160" w:type="dxa"/>
          </w:tcPr>
          <w:p w14:paraId="4BA3055A" w14:textId="77777777" w:rsidR="00AC692B" w:rsidRDefault="00AC692B" w:rsidP="00D8200D">
            <w:r>
              <w:t>Description</w:t>
            </w:r>
          </w:p>
        </w:tc>
        <w:tc>
          <w:tcPr>
            <w:tcW w:w="3120" w:type="dxa"/>
          </w:tcPr>
          <w:p w14:paraId="48111866" w14:textId="77777777" w:rsidR="00AC692B" w:rsidRDefault="00AC692B" w:rsidP="00D8200D">
            <w:r>
              <w:t>Pass/Fail</w:t>
            </w:r>
          </w:p>
        </w:tc>
      </w:tr>
      <w:tr w:rsidR="00AC692B" w14:paraId="35B35FBD" w14:textId="77777777" w:rsidTr="00D35F03">
        <w:tc>
          <w:tcPr>
            <w:tcW w:w="1080" w:type="dxa"/>
          </w:tcPr>
          <w:p w14:paraId="3E242E87" w14:textId="77777777" w:rsidR="00AC692B" w:rsidRDefault="00AC692B" w:rsidP="00D8200D">
            <w:r>
              <w:t>1</w:t>
            </w:r>
          </w:p>
        </w:tc>
        <w:tc>
          <w:tcPr>
            <w:tcW w:w="5160" w:type="dxa"/>
          </w:tcPr>
          <w:p w14:paraId="0D19C052" w14:textId="365D79AC" w:rsidR="00AC692B" w:rsidRDefault="00AC692B" w:rsidP="00D8200D">
            <w:r>
              <w:t xml:space="preserve">Test for a known </w:t>
            </w:r>
            <w:r w:rsidR="0012493C">
              <w:t xml:space="preserve">uncompressed </w:t>
            </w:r>
            <w:r>
              <w:t>input file</w:t>
            </w:r>
          </w:p>
        </w:tc>
        <w:tc>
          <w:tcPr>
            <w:tcW w:w="3120" w:type="dxa"/>
          </w:tcPr>
          <w:p w14:paraId="2FF3C402" w14:textId="54B7E773" w:rsidR="00AC692B" w:rsidRDefault="007D0E81" w:rsidP="00D8200D">
            <w:r>
              <w:t>PASS</w:t>
            </w:r>
          </w:p>
        </w:tc>
      </w:tr>
      <w:tr w:rsidR="00AC692B" w14:paraId="1D2BA28A" w14:textId="77777777" w:rsidTr="00D35F03">
        <w:tc>
          <w:tcPr>
            <w:tcW w:w="1080" w:type="dxa"/>
          </w:tcPr>
          <w:p w14:paraId="3D6C956D" w14:textId="77777777" w:rsidR="00AC692B" w:rsidRDefault="00AC692B" w:rsidP="00D8200D">
            <w:r>
              <w:t>2</w:t>
            </w:r>
          </w:p>
        </w:tc>
        <w:tc>
          <w:tcPr>
            <w:tcW w:w="5160" w:type="dxa"/>
          </w:tcPr>
          <w:p w14:paraId="09AD402E" w14:textId="4DC9B169" w:rsidR="00AC692B" w:rsidRDefault="00AC692B" w:rsidP="00D8200D">
            <w:r>
              <w:t>Test for an empty</w:t>
            </w:r>
            <w:r w:rsidR="0012493C">
              <w:t xml:space="preserve"> uncompressed</w:t>
            </w:r>
            <w:r>
              <w:t xml:space="preserve"> input file</w:t>
            </w:r>
          </w:p>
        </w:tc>
        <w:tc>
          <w:tcPr>
            <w:tcW w:w="3120" w:type="dxa"/>
          </w:tcPr>
          <w:p w14:paraId="5683E66C" w14:textId="41F0A7D3" w:rsidR="00AC692B" w:rsidRDefault="007D0E81" w:rsidP="00D8200D">
            <w:r>
              <w:t>PASS</w:t>
            </w:r>
          </w:p>
        </w:tc>
      </w:tr>
      <w:tr w:rsidR="00AC692B" w14:paraId="24B401AB" w14:textId="77777777" w:rsidTr="00D35F03">
        <w:tc>
          <w:tcPr>
            <w:tcW w:w="1080" w:type="dxa"/>
          </w:tcPr>
          <w:p w14:paraId="2E0751CA" w14:textId="77777777" w:rsidR="00AC692B" w:rsidRDefault="00AC692B" w:rsidP="00D8200D">
            <w:r>
              <w:t>3</w:t>
            </w:r>
          </w:p>
        </w:tc>
        <w:tc>
          <w:tcPr>
            <w:tcW w:w="5160" w:type="dxa"/>
          </w:tcPr>
          <w:p w14:paraId="69D97B10" w14:textId="77777777" w:rsidR="00AC692B" w:rsidRDefault="00AC692B" w:rsidP="00D8200D">
            <w:r>
              <w:t>Test for a non-existent input file</w:t>
            </w:r>
          </w:p>
        </w:tc>
        <w:tc>
          <w:tcPr>
            <w:tcW w:w="3120" w:type="dxa"/>
          </w:tcPr>
          <w:p w14:paraId="5752F5FE" w14:textId="1A52FFB3" w:rsidR="00AC692B" w:rsidRDefault="007D0E81" w:rsidP="00D8200D">
            <w:r>
              <w:t>PASS</w:t>
            </w:r>
          </w:p>
        </w:tc>
      </w:tr>
      <w:tr w:rsidR="00D35F03" w14:paraId="7BB5FF90" w14:textId="77777777" w:rsidTr="00D35F03">
        <w:tc>
          <w:tcPr>
            <w:tcW w:w="1080" w:type="dxa"/>
          </w:tcPr>
          <w:p w14:paraId="50CEAF4F" w14:textId="0FC55AE5" w:rsidR="00D35F03" w:rsidRDefault="00D35F03" w:rsidP="00D8200D">
            <w:r>
              <w:t>4</w:t>
            </w:r>
          </w:p>
        </w:tc>
        <w:tc>
          <w:tcPr>
            <w:tcW w:w="5160" w:type="dxa"/>
          </w:tcPr>
          <w:p w14:paraId="24283A66" w14:textId="5623D853" w:rsidR="00D35F03" w:rsidRDefault="00D35F03" w:rsidP="00D8200D">
            <w:r>
              <w:t>Test for missing key file</w:t>
            </w:r>
          </w:p>
        </w:tc>
        <w:tc>
          <w:tcPr>
            <w:tcW w:w="3120" w:type="dxa"/>
          </w:tcPr>
          <w:p w14:paraId="36552695" w14:textId="6DA2EA92" w:rsidR="00D35F03" w:rsidRDefault="00D35F03" w:rsidP="00D8200D">
            <w:r>
              <w:t>PASS</w:t>
            </w:r>
          </w:p>
        </w:tc>
      </w:tr>
      <w:tr w:rsidR="00D35F03" w14:paraId="7B2FB4A5" w14:textId="77777777" w:rsidTr="00D35F03">
        <w:tc>
          <w:tcPr>
            <w:tcW w:w="1080" w:type="dxa"/>
          </w:tcPr>
          <w:p w14:paraId="4AE4B05B" w14:textId="04A4ECB0" w:rsidR="00D35F03" w:rsidRDefault="00D35F03" w:rsidP="00D8200D">
            <w:r>
              <w:t>5</w:t>
            </w:r>
          </w:p>
        </w:tc>
        <w:tc>
          <w:tcPr>
            <w:tcW w:w="5160" w:type="dxa"/>
          </w:tcPr>
          <w:p w14:paraId="424E7E8B" w14:textId="074EA9A1" w:rsidR="00D35F03" w:rsidRDefault="00D35F03" w:rsidP="00D8200D">
            <w:r>
              <w:t>Test for a known compressed input file</w:t>
            </w:r>
          </w:p>
        </w:tc>
        <w:tc>
          <w:tcPr>
            <w:tcW w:w="3120" w:type="dxa"/>
          </w:tcPr>
          <w:p w14:paraId="585976CE" w14:textId="407BF775" w:rsidR="00D35F03" w:rsidRDefault="00990BE1" w:rsidP="00D8200D">
            <w:r>
              <w:t>PASS</w:t>
            </w:r>
          </w:p>
        </w:tc>
      </w:tr>
    </w:tbl>
    <w:p w14:paraId="28B0C248" w14:textId="77777777" w:rsidR="00AC692B" w:rsidRDefault="00AC692B" w:rsidP="00AC692B"/>
    <w:p w14:paraId="201A10BC" w14:textId="77777777" w:rsidR="00AC692B" w:rsidRDefault="00AC692B" w:rsidP="00AC692B">
      <w:r>
        <w:t>Each scenario is presented with the steps required to execute the scenario.</w:t>
      </w:r>
    </w:p>
    <w:p w14:paraId="2300C834" w14:textId="410F8660" w:rsidR="00AC692B" w:rsidRDefault="00AC692B" w:rsidP="00AC692B">
      <w:pPr>
        <w:pStyle w:val="Heading2"/>
        <w:rPr>
          <w:b w:val="0"/>
        </w:rPr>
      </w:pPr>
      <w:r>
        <w:t>Scenario #1</w:t>
      </w:r>
      <w:r>
        <w:rPr>
          <w:b w:val="0"/>
        </w:rPr>
        <w:t xml:space="preserve"> – Test for a known</w:t>
      </w:r>
      <w:r w:rsidR="0012493C">
        <w:rPr>
          <w:b w:val="0"/>
        </w:rPr>
        <w:t xml:space="preserve"> uncompressed</w:t>
      </w:r>
      <w:r>
        <w:rPr>
          <w:b w:val="0"/>
        </w:rPr>
        <w:t xml:space="preserve"> input file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643"/>
        <w:gridCol w:w="5297"/>
        <w:gridCol w:w="3420"/>
      </w:tblGrid>
      <w:tr w:rsidR="00AC692B" w14:paraId="57319B82" w14:textId="77777777" w:rsidTr="00D82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3" w:type="dxa"/>
          </w:tcPr>
          <w:p w14:paraId="700D2670" w14:textId="77777777" w:rsidR="00AC692B" w:rsidRDefault="00AC692B" w:rsidP="00D8200D">
            <w:r>
              <w:t>Step</w:t>
            </w:r>
          </w:p>
        </w:tc>
        <w:tc>
          <w:tcPr>
            <w:tcW w:w="5297" w:type="dxa"/>
          </w:tcPr>
          <w:p w14:paraId="438895B1" w14:textId="77777777" w:rsidR="00AC692B" w:rsidRDefault="00AC692B" w:rsidP="00D8200D">
            <w:r>
              <w:t>Description</w:t>
            </w:r>
          </w:p>
        </w:tc>
        <w:tc>
          <w:tcPr>
            <w:tcW w:w="3420" w:type="dxa"/>
          </w:tcPr>
          <w:p w14:paraId="69E37CA4" w14:textId="77777777" w:rsidR="00AC692B" w:rsidRDefault="00AC692B" w:rsidP="00D8200D">
            <w:proofErr w:type="spellStart"/>
            <w:r>
              <w:t>Input/Output</w:t>
            </w:r>
            <w:proofErr w:type="spellEnd"/>
          </w:p>
        </w:tc>
      </w:tr>
      <w:tr w:rsidR="00AC692B" w14:paraId="6A514505" w14:textId="77777777" w:rsidTr="00D8200D">
        <w:tc>
          <w:tcPr>
            <w:tcW w:w="643" w:type="dxa"/>
          </w:tcPr>
          <w:p w14:paraId="2527B4B4" w14:textId="77777777" w:rsidR="00AC692B" w:rsidRDefault="00AC692B" w:rsidP="00D8200D">
            <w:r>
              <w:t>1</w:t>
            </w:r>
          </w:p>
        </w:tc>
        <w:tc>
          <w:tcPr>
            <w:tcW w:w="5297" w:type="dxa"/>
          </w:tcPr>
          <w:p w14:paraId="7F4C1522" w14:textId="77777777" w:rsidR="00AC692B" w:rsidRDefault="00AC692B" w:rsidP="00D8200D">
            <w:r>
              <w:t>Open a command prompt</w:t>
            </w:r>
          </w:p>
        </w:tc>
        <w:tc>
          <w:tcPr>
            <w:tcW w:w="3420" w:type="dxa"/>
          </w:tcPr>
          <w:p w14:paraId="24D3BEF3" w14:textId="77777777" w:rsidR="00AC692B" w:rsidRDefault="00AC692B" w:rsidP="00D8200D"/>
        </w:tc>
      </w:tr>
      <w:tr w:rsidR="00AC692B" w14:paraId="018AAE1A" w14:textId="77777777" w:rsidTr="00D8200D">
        <w:tc>
          <w:tcPr>
            <w:tcW w:w="643" w:type="dxa"/>
          </w:tcPr>
          <w:p w14:paraId="4AD1BB5D" w14:textId="77777777" w:rsidR="00AC692B" w:rsidRDefault="00AC692B" w:rsidP="00D8200D">
            <w:r>
              <w:t>2</w:t>
            </w:r>
          </w:p>
        </w:tc>
        <w:tc>
          <w:tcPr>
            <w:tcW w:w="5297" w:type="dxa"/>
          </w:tcPr>
          <w:p w14:paraId="6B0DC3DC" w14:textId="5A3E90BB" w:rsidR="00AC692B" w:rsidRDefault="00AC692B" w:rsidP="0062607C">
            <w:r>
              <w:t>Run the program usin</w:t>
            </w:r>
            <w:bookmarkStart w:id="0" w:name="_GoBack"/>
            <w:bookmarkEnd w:id="0"/>
            <w:r>
              <w:t>g the following command:  Huffman</w:t>
            </w:r>
            <w:r w:rsidR="0062607C">
              <w:t>C</w:t>
            </w:r>
            <w:r>
              <w:t xml:space="preserve">oding.exe </w:t>
            </w:r>
            <w:r w:rsidR="0012493C">
              <w:t xml:space="preserve">compress </w:t>
            </w:r>
            <w:r>
              <w:t>Test.txt</w:t>
            </w:r>
          </w:p>
        </w:tc>
        <w:tc>
          <w:tcPr>
            <w:tcW w:w="3420" w:type="dxa"/>
          </w:tcPr>
          <w:p w14:paraId="0A1FD067" w14:textId="77777777" w:rsidR="00AC692B" w:rsidRDefault="00AC692B" w:rsidP="00D8200D"/>
        </w:tc>
      </w:tr>
      <w:tr w:rsidR="00AC692B" w14:paraId="512C7340" w14:textId="77777777" w:rsidTr="00D8200D">
        <w:tc>
          <w:tcPr>
            <w:tcW w:w="643" w:type="dxa"/>
          </w:tcPr>
          <w:p w14:paraId="4045D524" w14:textId="77777777" w:rsidR="00AC692B" w:rsidRDefault="00AC692B" w:rsidP="00D8200D">
            <w:r>
              <w:t>3</w:t>
            </w:r>
          </w:p>
        </w:tc>
        <w:tc>
          <w:tcPr>
            <w:tcW w:w="5297" w:type="dxa"/>
          </w:tcPr>
          <w:p w14:paraId="520E9AAC" w14:textId="26C76602" w:rsidR="00AC692B" w:rsidRDefault="00AC692B" w:rsidP="00D8200D">
            <w:r>
              <w:t>The program should</w:t>
            </w:r>
            <w:r w:rsidR="0012493C">
              <w:t xml:space="preserve"> output a </w:t>
            </w:r>
            <w:r w:rsidR="00D85E39">
              <w:t>correct</w:t>
            </w:r>
            <w:r w:rsidR="0012493C">
              <w:t xml:space="preserve"> compressed</w:t>
            </w:r>
            <w:r w:rsidR="00D85E39">
              <w:t xml:space="preserve"> file</w:t>
            </w:r>
          </w:p>
        </w:tc>
        <w:tc>
          <w:tcPr>
            <w:tcW w:w="3420" w:type="dxa"/>
          </w:tcPr>
          <w:p w14:paraId="1550A090" w14:textId="77777777" w:rsidR="00AC692B" w:rsidRDefault="00AC692B" w:rsidP="00D8200D"/>
        </w:tc>
      </w:tr>
      <w:tr w:rsidR="00AC692B" w14:paraId="07B80812" w14:textId="77777777" w:rsidTr="00D8200D">
        <w:tc>
          <w:tcPr>
            <w:tcW w:w="643" w:type="dxa"/>
          </w:tcPr>
          <w:p w14:paraId="314E4E45" w14:textId="77777777" w:rsidR="00AC692B" w:rsidRDefault="00AC692B" w:rsidP="00D8200D"/>
        </w:tc>
        <w:tc>
          <w:tcPr>
            <w:tcW w:w="5297" w:type="dxa"/>
          </w:tcPr>
          <w:p w14:paraId="241D75C0" w14:textId="77777777" w:rsidR="00AC692B" w:rsidRDefault="00AC692B" w:rsidP="00D8200D"/>
        </w:tc>
        <w:tc>
          <w:tcPr>
            <w:tcW w:w="3420" w:type="dxa"/>
          </w:tcPr>
          <w:p w14:paraId="193B0192" w14:textId="77777777" w:rsidR="00AC692B" w:rsidRDefault="00AC692B" w:rsidP="00D8200D"/>
        </w:tc>
      </w:tr>
      <w:tr w:rsidR="00AC692B" w14:paraId="0D49D189" w14:textId="77777777" w:rsidTr="00D8200D">
        <w:tc>
          <w:tcPr>
            <w:tcW w:w="643" w:type="dxa"/>
          </w:tcPr>
          <w:p w14:paraId="3A1A5FB3" w14:textId="77777777" w:rsidR="00AC692B" w:rsidRDefault="00AC692B" w:rsidP="00D8200D"/>
        </w:tc>
        <w:tc>
          <w:tcPr>
            <w:tcW w:w="5297" w:type="dxa"/>
          </w:tcPr>
          <w:p w14:paraId="20D6229B" w14:textId="77777777" w:rsidR="00AC692B" w:rsidRDefault="00AC692B" w:rsidP="00D8200D"/>
        </w:tc>
        <w:tc>
          <w:tcPr>
            <w:tcW w:w="3420" w:type="dxa"/>
          </w:tcPr>
          <w:p w14:paraId="51FA6036" w14:textId="77777777" w:rsidR="00AC692B" w:rsidRDefault="00AC692B" w:rsidP="00D8200D"/>
        </w:tc>
      </w:tr>
      <w:tr w:rsidR="00AC692B" w14:paraId="66FD0B16" w14:textId="77777777" w:rsidTr="00D8200D">
        <w:tc>
          <w:tcPr>
            <w:tcW w:w="5940" w:type="dxa"/>
            <w:gridSpan w:val="2"/>
          </w:tcPr>
          <w:p w14:paraId="63F8270B" w14:textId="77777777" w:rsidR="00AC692B" w:rsidRDefault="00AC692B" w:rsidP="00D8200D">
            <w:r>
              <w:t>EXPECTED OUTPUT</w:t>
            </w:r>
          </w:p>
        </w:tc>
        <w:tc>
          <w:tcPr>
            <w:tcW w:w="3420" w:type="dxa"/>
          </w:tcPr>
          <w:p w14:paraId="41FECCA1" w14:textId="62B3C123" w:rsidR="00AC692B" w:rsidRDefault="00D85E39" w:rsidP="00D8200D">
            <w:r>
              <w:t>Correct compressed file</w:t>
            </w:r>
          </w:p>
        </w:tc>
      </w:tr>
      <w:tr w:rsidR="00AC692B" w14:paraId="7B154CD3" w14:textId="77777777" w:rsidTr="00D8200D">
        <w:tc>
          <w:tcPr>
            <w:tcW w:w="5940" w:type="dxa"/>
            <w:gridSpan w:val="2"/>
          </w:tcPr>
          <w:p w14:paraId="149F3997" w14:textId="77777777" w:rsidR="00AC692B" w:rsidRDefault="00AC692B" w:rsidP="00D8200D">
            <w:r>
              <w:t>ACTUAL OUTPUT</w:t>
            </w:r>
          </w:p>
        </w:tc>
        <w:tc>
          <w:tcPr>
            <w:tcW w:w="3420" w:type="dxa"/>
          </w:tcPr>
          <w:p w14:paraId="3B710D3A" w14:textId="48E2EDC8" w:rsidR="00AC692B" w:rsidRDefault="00721C29" w:rsidP="00D8200D">
            <w:r>
              <w:t>Correct</w:t>
            </w:r>
            <w:r w:rsidR="00D85E39">
              <w:t xml:space="preserve"> compressed file</w:t>
            </w:r>
          </w:p>
        </w:tc>
      </w:tr>
      <w:tr w:rsidR="00AC692B" w14:paraId="482CBF3A" w14:textId="77777777" w:rsidTr="00D8200D">
        <w:tc>
          <w:tcPr>
            <w:tcW w:w="5940" w:type="dxa"/>
            <w:gridSpan w:val="2"/>
          </w:tcPr>
          <w:p w14:paraId="7B3123EC" w14:textId="77777777" w:rsidR="00AC692B" w:rsidRDefault="00AC692B" w:rsidP="00D8200D">
            <w:r>
              <w:t>RESULTS</w:t>
            </w:r>
          </w:p>
        </w:tc>
        <w:tc>
          <w:tcPr>
            <w:tcW w:w="3420" w:type="dxa"/>
          </w:tcPr>
          <w:p w14:paraId="273C1CE2" w14:textId="05033687" w:rsidR="00AC692B" w:rsidRDefault="00721C29" w:rsidP="00D8200D">
            <w:r>
              <w:t>PASS</w:t>
            </w:r>
          </w:p>
        </w:tc>
      </w:tr>
    </w:tbl>
    <w:p w14:paraId="77B0E597" w14:textId="77777777" w:rsidR="00AC692B" w:rsidRDefault="00AC692B" w:rsidP="00AC692B"/>
    <w:p w14:paraId="5864C3AC" w14:textId="1E55B80B" w:rsidR="00AC692B" w:rsidRDefault="00AC692B" w:rsidP="00AC692B">
      <w:pPr>
        <w:pStyle w:val="Heading2"/>
        <w:rPr>
          <w:b w:val="0"/>
        </w:rPr>
      </w:pPr>
      <w:r>
        <w:t>Scenario #2</w:t>
      </w:r>
      <w:r>
        <w:rPr>
          <w:b w:val="0"/>
        </w:rPr>
        <w:t xml:space="preserve"> – Test for an empty </w:t>
      </w:r>
      <w:r w:rsidR="0012493C">
        <w:rPr>
          <w:b w:val="0"/>
        </w:rPr>
        <w:t xml:space="preserve">uncompressed </w:t>
      </w:r>
      <w:r>
        <w:rPr>
          <w:b w:val="0"/>
        </w:rPr>
        <w:t>input file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643"/>
        <w:gridCol w:w="5297"/>
        <w:gridCol w:w="3420"/>
      </w:tblGrid>
      <w:tr w:rsidR="00AC692B" w14:paraId="17329F61" w14:textId="77777777" w:rsidTr="00D82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3" w:type="dxa"/>
          </w:tcPr>
          <w:p w14:paraId="2CB37407" w14:textId="77777777" w:rsidR="00AC692B" w:rsidRDefault="00AC692B" w:rsidP="00D8200D">
            <w:r>
              <w:t>Step</w:t>
            </w:r>
          </w:p>
        </w:tc>
        <w:tc>
          <w:tcPr>
            <w:tcW w:w="5297" w:type="dxa"/>
          </w:tcPr>
          <w:p w14:paraId="7B770283" w14:textId="77777777" w:rsidR="00AC692B" w:rsidRDefault="00AC692B" w:rsidP="00D8200D">
            <w:r>
              <w:t>Description</w:t>
            </w:r>
          </w:p>
        </w:tc>
        <w:tc>
          <w:tcPr>
            <w:tcW w:w="3420" w:type="dxa"/>
          </w:tcPr>
          <w:p w14:paraId="1FA850DB" w14:textId="77777777" w:rsidR="00AC692B" w:rsidRDefault="00AC692B" w:rsidP="00D8200D">
            <w:proofErr w:type="spellStart"/>
            <w:r>
              <w:t>Input/Output</w:t>
            </w:r>
            <w:proofErr w:type="spellEnd"/>
          </w:p>
        </w:tc>
      </w:tr>
      <w:tr w:rsidR="00AC692B" w14:paraId="7AEAB2F7" w14:textId="77777777" w:rsidTr="00D8200D">
        <w:tc>
          <w:tcPr>
            <w:tcW w:w="643" w:type="dxa"/>
          </w:tcPr>
          <w:p w14:paraId="0C18FA19" w14:textId="77777777" w:rsidR="00AC692B" w:rsidRDefault="00AC692B" w:rsidP="00D8200D">
            <w:r>
              <w:t>1</w:t>
            </w:r>
          </w:p>
        </w:tc>
        <w:tc>
          <w:tcPr>
            <w:tcW w:w="5297" w:type="dxa"/>
          </w:tcPr>
          <w:p w14:paraId="353F4ADA" w14:textId="77777777" w:rsidR="00AC692B" w:rsidRDefault="00AC692B" w:rsidP="00D8200D">
            <w:r>
              <w:t>Open a command prompt</w:t>
            </w:r>
          </w:p>
        </w:tc>
        <w:tc>
          <w:tcPr>
            <w:tcW w:w="3420" w:type="dxa"/>
          </w:tcPr>
          <w:p w14:paraId="582768C2" w14:textId="77777777" w:rsidR="00AC692B" w:rsidRDefault="00AC692B" w:rsidP="00D8200D"/>
        </w:tc>
      </w:tr>
      <w:tr w:rsidR="00AC692B" w14:paraId="3BCEF756" w14:textId="77777777" w:rsidTr="00D8200D">
        <w:tc>
          <w:tcPr>
            <w:tcW w:w="643" w:type="dxa"/>
          </w:tcPr>
          <w:p w14:paraId="18E09B6E" w14:textId="77777777" w:rsidR="00AC692B" w:rsidRDefault="00AC692B" w:rsidP="00D8200D">
            <w:r>
              <w:t>2</w:t>
            </w:r>
          </w:p>
        </w:tc>
        <w:tc>
          <w:tcPr>
            <w:tcW w:w="5297" w:type="dxa"/>
          </w:tcPr>
          <w:p w14:paraId="7BB77B70" w14:textId="4B4577FF" w:rsidR="00AC692B" w:rsidRDefault="00AC692B" w:rsidP="00D8200D">
            <w:r>
              <w:t xml:space="preserve">Run the program using </w:t>
            </w:r>
            <w:r w:rsidR="0062607C">
              <w:t>the following command:  HuffmanC</w:t>
            </w:r>
            <w:r>
              <w:t xml:space="preserve">oding.exe </w:t>
            </w:r>
            <w:r w:rsidR="00D35F03">
              <w:t xml:space="preserve">compress </w:t>
            </w:r>
            <w:r>
              <w:t>Empty.txt</w:t>
            </w:r>
          </w:p>
        </w:tc>
        <w:tc>
          <w:tcPr>
            <w:tcW w:w="3420" w:type="dxa"/>
          </w:tcPr>
          <w:p w14:paraId="49076588" w14:textId="77777777" w:rsidR="00AC692B" w:rsidRDefault="00AC692B" w:rsidP="00D8200D"/>
        </w:tc>
      </w:tr>
      <w:tr w:rsidR="00AC692B" w14:paraId="19AD09BF" w14:textId="77777777" w:rsidTr="00D8200D">
        <w:tc>
          <w:tcPr>
            <w:tcW w:w="643" w:type="dxa"/>
          </w:tcPr>
          <w:p w14:paraId="0DF36B6C" w14:textId="77777777" w:rsidR="00AC692B" w:rsidRDefault="00AC692B" w:rsidP="00D8200D">
            <w:r>
              <w:t>3</w:t>
            </w:r>
          </w:p>
        </w:tc>
        <w:tc>
          <w:tcPr>
            <w:tcW w:w="5297" w:type="dxa"/>
          </w:tcPr>
          <w:p w14:paraId="4E6CC528" w14:textId="2D5BC76C" w:rsidR="00AC692B" w:rsidRDefault="00AC692B" w:rsidP="00D8200D">
            <w:r>
              <w:t>The program shoul</w:t>
            </w:r>
            <w:r w:rsidR="00095739">
              <w:t>d display empty input file error message</w:t>
            </w:r>
          </w:p>
        </w:tc>
        <w:tc>
          <w:tcPr>
            <w:tcW w:w="3420" w:type="dxa"/>
          </w:tcPr>
          <w:p w14:paraId="3DD46ED7" w14:textId="77777777" w:rsidR="00AC692B" w:rsidRDefault="00AC692B" w:rsidP="00D8200D"/>
        </w:tc>
      </w:tr>
      <w:tr w:rsidR="00AC692B" w14:paraId="7B1E5A1F" w14:textId="77777777" w:rsidTr="00D8200D">
        <w:tc>
          <w:tcPr>
            <w:tcW w:w="643" w:type="dxa"/>
          </w:tcPr>
          <w:p w14:paraId="1E5B9D7C" w14:textId="77777777" w:rsidR="00AC692B" w:rsidRDefault="00AC692B" w:rsidP="00D8200D"/>
        </w:tc>
        <w:tc>
          <w:tcPr>
            <w:tcW w:w="5297" w:type="dxa"/>
          </w:tcPr>
          <w:p w14:paraId="3BB56142" w14:textId="77777777" w:rsidR="00AC692B" w:rsidRDefault="00AC692B" w:rsidP="00D8200D"/>
        </w:tc>
        <w:tc>
          <w:tcPr>
            <w:tcW w:w="3420" w:type="dxa"/>
          </w:tcPr>
          <w:p w14:paraId="3860F832" w14:textId="77777777" w:rsidR="00AC692B" w:rsidRDefault="00AC692B" w:rsidP="00D8200D"/>
        </w:tc>
      </w:tr>
      <w:tr w:rsidR="00AC692B" w14:paraId="48F5528C" w14:textId="77777777" w:rsidTr="00D8200D">
        <w:tc>
          <w:tcPr>
            <w:tcW w:w="643" w:type="dxa"/>
          </w:tcPr>
          <w:p w14:paraId="56744DCC" w14:textId="77777777" w:rsidR="00AC692B" w:rsidRDefault="00AC692B" w:rsidP="00D8200D"/>
        </w:tc>
        <w:tc>
          <w:tcPr>
            <w:tcW w:w="5297" w:type="dxa"/>
          </w:tcPr>
          <w:p w14:paraId="46D972BC" w14:textId="77777777" w:rsidR="00AC692B" w:rsidRDefault="00AC692B" w:rsidP="00D8200D"/>
        </w:tc>
        <w:tc>
          <w:tcPr>
            <w:tcW w:w="3420" w:type="dxa"/>
          </w:tcPr>
          <w:p w14:paraId="1F137828" w14:textId="77777777" w:rsidR="00AC692B" w:rsidRDefault="00AC692B" w:rsidP="00D8200D"/>
        </w:tc>
      </w:tr>
      <w:tr w:rsidR="00AC692B" w14:paraId="746AF4C0" w14:textId="77777777" w:rsidTr="00D8200D">
        <w:tc>
          <w:tcPr>
            <w:tcW w:w="5940" w:type="dxa"/>
            <w:gridSpan w:val="2"/>
          </w:tcPr>
          <w:p w14:paraId="066CB1A9" w14:textId="77777777" w:rsidR="00AC692B" w:rsidRDefault="00AC692B" w:rsidP="00D8200D">
            <w:r>
              <w:t>EXPECTED OUTPUT</w:t>
            </w:r>
          </w:p>
        </w:tc>
        <w:tc>
          <w:tcPr>
            <w:tcW w:w="3420" w:type="dxa"/>
          </w:tcPr>
          <w:p w14:paraId="12E849FC" w14:textId="262154B9" w:rsidR="00AC692B" w:rsidRDefault="00721C29" w:rsidP="00D8200D">
            <w:r>
              <w:t>Empty input file error message</w:t>
            </w:r>
          </w:p>
        </w:tc>
      </w:tr>
      <w:tr w:rsidR="00AC692B" w14:paraId="723353EB" w14:textId="77777777" w:rsidTr="00D8200D">
        <w:tc>
          <w:tcPr>
            <w:tcW w:w="5940" w:type="dxa"/>
            <w:gridSpan w:val="2"/>
          </w:tcPr>
          <w:p w14:paraId="463C7065" w14:textId="77777777" w:rsidR="00AC692B" w:rsidRDefault="00AC692B" w:rsidP="00D8200D">
            <w:r>
              <w:t>ACTUAL OUTPUT</w:t>
            </w:r>
          </w:p>
        </w:tc>
        <w:tc>
          <w:tcPr>
            <w:tcW w:w="3420" w:type="dxa"/>
          </w:tcPr>
          <w:p w14:paraId="17B0BC45" w14:textId="41D509B1" w:rsidR="00AC692B" w:rsidRDefault="00721C29" w:rsidP="00D8200D">
            <w:r>
              <w:t>Empty input file error message</w:t>
            </w:r>
          </w:p>
        </w:tc>
      </w:tr>
      <w:tr w:rsidR="00AC692B" w14:paraId="11EF6D18" w14:textId="77777777" w:rsidTr="00D8200D">
        <w:tc>
          <w:tcPr>
            <w:tcW w:w="5940" w:type="dxa"/>
            <w:gridSpan w:val="2"/>
          </w:tcPr>
          <w:p w14:paraId="362748B2" w14:textId="77777777" w:rsidR="00AC692B" w:rsidRDefault="00AC692B" w:rsidP="00D8200D">
            <w:r>
              <w:t>RESULTS</w:t>
            </w:r>
          </w:p>
        </w:tc>
        <w:tc>
          <w:tcPr>
            <w:tcW w:w="3420" w:type="dxa"/>
          </w:tcPr>
          <w:p w14:paraId="1C1CA4EA" w14:textId="5E849832" w:rsidR="00AC692B" w:rsidRDefault="00721C29" w:rsidP="00D8200D">
            <w:r>
              <w:t>PASS</w:t>
            </w:r>
          </w:p>
        </w:tc>
      </w:tr>
    </w:tbl>
    <w:p w14:paraId="2938DB28" w14:textId="77777777" w:rsidR="00AC692B" w:rsidRDefault="00AC692B" w:rsidP="00AC692B"/>
    <w:p w14:paraId="053C522B" w14:textId="77777777" w:rsidR="00AC692B" w:rsidRDefault="00AC692B" w:rsidP="00AC692B">
      <w:pPr>
        <w:pStyle w:val="Heading2"/>
        <w:rPr>
          <w:b w:val="0"/>
        </w:rPr>
      </w:pPr>
      <w:r>
        <w:lastRenderedPageBreak/>
        <w:t>Scenario #3</w:t>
      </w:r>
      <w:r>
        <w:rPr>
          <w:b w:val="0"/>
        </w:rPr>
        <w:t xml:space="preserve"> – Test for a non-existent input file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643"/>
        <w:gridCol w:w="5297"/>
        <w:gridCol w:w="3420"/>
      </w:tblGrid>
      <w:tr w:rsidR="00AC692B" w14:paraId="63D39692" w14:textId="77777777" w:rsidTr="00D82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3" w:type="dxa"/>
          </w:tcPr>
          <w:p w14:paraId="7628FDC8" w14:textId="77777777" w:rsidR="00AC692B" w:rsidRDefault="00AC692B" w:rsidP="00D8200D">
            <w:r>
              <w:t>Step</w:t>
            </w:r>
          </w:p>
        </w:tc>
        <w:tc>
          <w:tcPr>
            <w:tcW w:w="5297" w:type="dxa"/>
          </w:tcPr>
          <w:p w14:paraId="1D9CCA69" w14:textId="77777777" w:rsidR="00AC692B" w:rsidRDefault="00AC692B" w:rsidP="00D8200D">
            <w:r>
              <w:t>Description</w:t>
            </w:r>
          </w:p>
        </w:tc>
        <w:tc>
          <w:tcPr>
            <w:tcW w:w="3420" w:type="dxa"/>
          </w:tcPr>
          <w:p w14:paraId="230DCF3A" w14:textId="77777777" w:rsidR="00AC692B" w:rsidRDefault="00AC692B" w:rsidP="00D8200D">
            <w:proofErr w:type="spellStart"/>
            <w:r>
              <w:t>Input/Output</w:t>
            </w:r>
            <w:proofErr w:type="spellEnd"/>
          </w:p>
        </w:tc>
      </w:tr>
      <w:tr w:rsidR="00AC692B" w14:paraId="43616C33" w14:textId="77777777" w:rsidTr="00D8200D">
        <w:tc>
          <w:tcPr>
            <w:tcW w:w="643" w:type="dxa"/>
          </w:tcPr>
          <w:p w14:paraId="47444936" w14:textId="77777777" w:rsidR="00AC692B" w:rsidRDefault="00AC692B" w:rsidP="00D8200D">
            <w:r>
              <w:t>1</w:t>
            </w:r>
          </w:p>
        </w:tc>
        <w:tc>
          <w:tcPr>
            <w:tcW w:w="5297" w:type="dxa"/>
          </w:tcPr>
          <w:p w14:paraId="21B98538" w14:textId="77777777" w:rsidR="00AC692B" w:rsidRDefault="00AC692B" w:rsidP="00D8200D">
            <w:r>
              <w:t>Open a command prompt</w:t>
            </w:r>
          </w:p>
        </w:tc>
        <w:tc>
          <w:tcPr>
            <w:tcW w:w="3420" w:type="dxa"/>
          </w:tcPr>
          <w:p w14:paraId="65387EB2" w14:textId="77777777" w:rsidR="00AC692B" w:rsidRDefault="00AC692B" w:rsidP="00D8200D"/>
        </w:tc>
      </w:tr>
      <w:tr w:rsidR="00AC692B" w14:paraId="24EF881A" w14:textId="77777777" w:rsidTr="00D8200D">
        <w:tc>
          <w:tcPr>
            <w:tcW w:w="643" w:type="dxa"/>
          </w:tcPr>
          <w:p w14:paraId="0B80ABD5" w14:textId="77777777" w:rsidR="00AC692B" w:rsidRDefault="00AC692B" w:rsidP="00D8200D">
            <w:r>
              <w:t>2</w:t>
            </w:r>
          </w:p>
        </w:tc>
        <w:tc>
          <w:tcPr>
            <w:tcW w:w="5297" w:type="dxa"/>
          </w:tcPr>
          <w:p w14:paraId="624CD2E8" w14:textId="4E2FD965" w:rsidR="00AC692B" w:rsidRDefault="00AC692B" w:rsidP="0062607C">
            <w:r>
              <w:t xml:space="preserve">Run the program using </w:t>
            </w:r>
            <w:r w:rsidR="0062607C">
              <w:t>the following command:  HuffmanC</w:t>
            </w:r>
            <w:r>
              <w:t xml:space="preserve">oding.exe </w:t>
            </w:r>
            <w:r w:rsidR="00D35F03">
              <w:t xml:space="preserve">compress </w:t>
            </w:r>
            <w:r>
              <w:t>ExistNot.txt</w:t>
            </w:r>
          </w:p>
        </w:tc>
        <w:tc>
          <w:tcPr>
            <w:tcW w:w="3420" w:type="dxa"/>
          </w:tcPr>
          <w:p w14:paraId="384407E4" w14:textId="77777777" w:rsidR="00AC692B" w:rsidRDefault="00AC692B" w:rsidP="00D8200D"/>
        </w:tc>
      </w:tr>
      <w:tr w:rsidR="00AC692B" w14:paraId="60216E08" w14:textId="77777777" w:rsidTr="00D8200D">
        <w:tc>
          <w:tcPr>
            <w:tcW w:w="643" w:type="dxa"/>
          </w:tcPr>
          <w:p w14:paraId="144511DC" w14:textId="77777777" w:rsidR="00AC692B" w:rsidRDefault="00AC692B" w:rsidP="00D8200D">
            <w:r>
              <w:t>3</w:t>
            </w:r>
          </w:p>
        </w:tc>
        <w:tc>
          <w:tcPr>
            <w:tcW w:w="5297" w:type="dxa"/>
          </w:tcPr>
          <w:p w14:paraId="38CAD22E" w14:textId="77777777" w:rsidR="00AC692B" w:rsidRDefault="00AC692B" w:rsidP="00D8200D">
            <w:r>
              <w:t>The program should display a message indicating that the file ExistNot.txt does not exist</w:t>
            </w:r>
          </w:p>
        </w:tc>
        <w:tc>
          <w:tcPr>
            <w:tcW w:w="3420" w:type="dxa"/>
          </w:tcPr>
          <w:p w14:paraId="57EDFD76" w14:textId="77777777" w:rsidR="00AC692B" w:rsidRDefault="00AC692B" w:rsidP="00D8200D"/>
        </w:tc>
      </w:tr>
      <w:tr w:rsidR="00AC692B" w14:paraId="54B8BD63" w14:textId="77777777" w:rsidTr="00D8200D">
        <w:tc>
          <w:tcPr>
            <w:tcW w:w="643" w:type="dxa"/>
          </w:tcPr>
          <w:p w14:paraId="7D8724C2" w14:textId="77777777" w:rsidR="00AC692B" w:rsidRDefault="00AC692B" w:rsidP="00D8200D"/>
        </w:tc>
        <w:tc>
          <w:tcPr>
            <w:tcW w:w="5297" w:type="dxa"/>
          </w:tcPr>
          <w:p w14:paraId="449A3058" w14:textId="77777777" w:rsidR="00AC692B" w:rsidRDefault="00AC692B" w:rsidP="00D8200D"/>
        </w:tc>
        <w:tc>
          <w:tcPr>
            <w:tcW w:w="3420" w:type="dxa"/>
          </w:tcPr>
          <w:p w14:paraId="6A3D8233" w14:textId="77777777" w:rsidR="00AC692B" w:rsidRDefault="00AC692B" w:rsidP="00D8200D"/>
        </w:tc>
      </w:tr>
      <w:tr w:rsidR="00AC692B" w14:paraId="6429033C" w14:textId="77777777" w:rsidTr="00D8200D">
        <w:tc>
          <w:tcPr>
            <w:tcW w:w="643" w:type="dxa"/>
          </w:tcPr>
          <w:p w14:paraId="4E465728" w14:textId="77777777" w:rsidR="00AC692B" w:rsidRDefault="00AC692B" w:rsidP="00D8200D"/>
        </w:tc>
        <w:tc>
          <w:tcPr>
            <w:tcW w:w="5297" w:type="dxa"/>
          </w:tcPr>
          <w:p w14:paraId="7B8A6B5A" w14:textId="77777777" w:rsidR="00AC692B" w:rsidRDefault="00AC692B" w:rsidP="00D8200D"/>
        </w:tc>
        <w:tc>
          <w:tcPr>
            <w:tcW w:w="3420" w:type="dxa"/>
          </w:tcPr>
          <w:p w14:paraId="08454306" w14:textId="77777777" w:rsidR="00AC692B" w:rsidRDefault="00AC692B" w:rsidP="00D8200D"/>
        </w:tc>
      </w:tr>
      <w:tr w:rsidR="00AC692B" w14:paraId="3362E12B" w14:textId="77777777" w:rsidTr="00D8200D">
        <w:tc>
          <w:tcPr>
            <w:tcW w:w="5940" w:type="dxa"/>
            <w:gridSpan w:val="2"/>
          </w:tcPr>
          <w:p w14:paraId="146E0EA2" w14:textId="77777777" w:rsidR="00AC692B" w:rsidRDefault="00AC692B" w:rsidP="00D8200D">
            <w:r>
              <w:t>EXPECTED OUTPUT</w:t>
            </w:r>
          </w:p>
        </w:tc>
        <w:tc>
          <w:tcPr>
            <w:tcW w:w="3420" w:type="dxa"/>
          </w:tcPr>
          <w:p w14:paraId="5D341DAA" w14:textId="1D38062F" w:rsidR="00AC692B" w:rsidRDefault="004B38A9" w:rsidP="00D8200D">
            <w:r>
              <w:t>Non-existent input file error message</w:t>
            </w:r>
          </w:p>
        </w:tc>
      </w:tr>
      <w:tr w:rsidR="00AC692B" w14:paraId="5ABD2F1B" w14:textId="77777777" w:rsidTr="00D8200D">
        <w:tc>
          <w:tcPr>
            <w:tcW w:w="5940" w:type="dxa"/>
            <w:gridSpan w:val="2"/>
          </w:tcPr>
          <w:p w14:paraId="7365035D" w14:textId="77777777" w:rsidR="00AC692B" w:rsidRDefault="00AC692B" w:rsidP="00D8200D">
            <w:r>
              <w:t>ACTUAL OUTPUT</w:t>
            </w:r>
          </w:p>
        </w:tc>
        <w:tc>
          <w:tcPr>
            <w:tcW w:w="3420" w:type="dxa"/>
          </w:tcPr>
          <w:p w14:paraId="053EF156" w14:textId="5107D904" w:rsidR="00AC692B" w:rsidRDefault="004B38A9" w:rsidP="00D8200D">
            <w:r>
              <w:t>Non-existent input file error message</w:t>
            </w:r>
          </w:p>
        </w:tc>
      </w:tr>
      <w:tr w:rsidR="00AC692B" w14:paraId="65BE4D03" w14:textId="77777777" w:rsidTr="00D8200D">
        <w:tc>
          <w:tcPr>
            <w:tcW w:w="5940" w:type="dxa"/>
            <w:gridSpan w:val="2"/>
          </w:tcPr>
          <w:p w14:paraId="26C507DC" w14:textId="77777777" w:rsidR="00AC692B" w:rsidRDefault="00AC692B" w:rsidP="00D8200D">
            <w:r>
              <w:t>RESULTS</w:t>
            </w:r>
          </w:p>
        </w:tc>
        <w:tc>
          <w:tcPr>
            <w:tcW w:w="3420" w:type="dxa"/>
          </w:tcPr>
          <w:p w14:paraId="6FCB4FB9" w14:textId="6C5D1ABD" w:rsidR="00AC692B" w:rsidRDefault="004B38A9" w:rsidP="00D8200D">
            <w:r>
              <w:t>PASS</w:t>
            </w:r>
          </w:p>
        </w:tc>
      </w:tr>
    </w:tbl>
    <w:p w14:paraId="509D6001" w14:textId="2CEDB4F7" w:rsidR="00AC692B" w:rsidRDefault="00AC692B" w:rsidP="00AC692B"/>
    <w:p w14:paraId="4B7496AB" w14:textId="7863CA88" w:rsidR="004957E3" w:rsidRDefault="004957E3" w:rsidP="004957E3">
      <w:pPr>
        <w:pStyle w:val="Heading2"/>
        <w:rPr>
          <w:b w:val="0"/>
        </w:rPr>
      </w:pPr>
      <w:r>
        <w:t>Scenario #</w:t>
      </w:r>
      <w:r>
        <w:t>4</w:t>
      </w:r>
      <w:r>
        <w:rPr>
          <w:b w:val="0"/>
        </w:rPr>
        <w:t xml:space="preserve"> – Test for a </w:t>
      </w:r>
      <w:r w:rsidR="00D35F03">
        <w:rPr>
          <w:b w:val="0"/>
        </w:rPr>
        <w:t>missing key file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643"/>
        <w:gridCol w:w="5297"/>
        <w:gridCol w:w="3420"/>
      </w:tblGrid>
      <w:tr w:rsidR="004957E3" w14:paraId="42383C16" w14:textId="77777777" w:rsidTr="00D7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3" w:type="dxa"/>
          </w:tcPr>
          <w:p w14:paraId="52C4EF58" w14:textId="77777777" w:rsidR="004957E3" w:rsidRDefault="004957E3" w:rsidP="00D74EFD">
            <w:r>
              <w:t>Step</w:t>
            </w:r>
          </w:p>
        </w:tc>
        <w:tc>
          <w:tcPr>
            <w:tcW w:w="5297" w:type="dxa"/>
          </w:tcPr>
          <w:p w14:paraId="681ED8E9" w14:textId="77777777" w:rsidR="004957E3" w:rsidRDefault="004957E3" w:rsidP="00D74EFD">
            <w:r>
              <w:t>Description</w:t>
            </w:r>
          </w:p>
        </w:tc>
        <w:tc>
          <w:tcPr>
            <w:tcW w:w="3420" w:type="dxa"/>
          </w:tcPr>
          <w:p w14:paraId="0274499A" w14:textId="77777777" w:rsidR="004957E3" w:rsidRDefault="004957E3" w:rsidP="00D74EFD">
            <w:proofErr w:type="spellStart"/>
            <w:r>
              <w:t>Input/Output</w:t>
            </w:r>
            <w:proofErr w:type="spellEnd"/>
          </w:p>
        </w:tc>
      </w:tr>
      <w:tr w:rsidR="004957E3" w14:paraId="5403D3DD" w14:textId="77777777" w:rsidTr="00D74EFD">
        <w:tc>
          <w:tcPr>
            <w:tcW w:w="643" w:type="dxa"/>
          </w:tcPr>
          <w:p w14:paraId="0265F91B" w14:textId="77777777" w:rsidR="004957E3" w:rsidRDefault="004957E3" w:rsidP="00D74EFD">
            <w:r>
              <w:t>1</w:t>
            </w:r>
          </w:p>
        </w:tc>
        <w:tc>
          <w:tcPr>
            <w:tcW w:w="5297" w:type="dxa"/>
          </w:tcPr>
          <w:p w14:paraId="1D123483" w14:textId="77777777" w:rsidR="004957E3" w:rsidRDefault="004957E3" w:rsidP="00D74EFD">
            <w:r>
              <w:t>Open a command prompt</w:t>
            </w:r>
          </w:p>
        </w:tc>
        <w:tc>
          <w:tcPr>
            <w:tcW w:w="3420" w:type="dxa"/>
          </w:tcPr>
          <w:p w14:paraId="5E7545CE" w14:textId="77777777" w:rsidR="004957E3" w:rsidRDefault="004957E3" w:rsidP="00D74EFD"/>
        </w:tc>
      </w:tr>
      <w:tr w:rsidR="004957E3" w14:paraId="0722FA20" w14:textId="77777777" w:rsidTr="00D74EFD">
        <w:tc>
          <w:tcPr>
            <w:tcW w:w="643" w:type="dxa"/>
          </w:tcPr>
          <w:p w14:paraId="31E3B1EF" w14:textId="77777777" w:rsidR="004957E3" w:rsidRDefault="004957E3" w:rsidP="00D74EFD">
            <w:r>
              <w:t>2</w:t>
            </w:r>
          </w:p>
        </w:tc>
        <w:tc>
          <w:tcPr>
            <w:tcW w:w="5297" w:type="dxa"/>
          </w:tcPr>
          <w:p w14:paraId="072DDFD7" w14:textId="49E052F2" w:rsidR="004957E3" w:rsidRDefault="004957E3" w:rsidP="00D74EFD">
            <w:r>
              <w:t xml:space="preserve">Run the program using the following command:  HuffmanCoding.exe </w:t>
            </w:r>
            <w:r w:rsidR="00D35F03">
              <w:t>decompress NoKey</w:t>
            </w:r>
            <w:r>
              <w:t>.txt</w:t>
            </w:r>
          </w:p>
        </w:tc>
        <w:tc>
          <w:tcPr>
            <w:tcW w:w="3420" w:type="dxa"/>
          </w:tcPr>
          <w:p w14:paraId="05F0EF8F" w14:textId="77777777" w:rsidR="004957E3" w:rsidRDefault="004957E3" w:rsidP="00D74EFD"/>
        </w:tc>
      </w:tr>
      <w:tr w:rsidR="004957E3" w14:paraId="7815A6BA" w14:textId="77777777" w:rsidTr="00D74EFD">
        <w:tc>
          <w:tcPr>
            <w:tcW w:w="643" w:type="dxa"/>
          </w:tcPr>
          <w:p w14:paraId="63E24170" w14:textId="77777777" w:rsidR="004957E3" w:rsidRDefault="004957E3" w:rsidP="00D74EFD">
            <w:r>
              <w:t>3</w:t>
            </w:r>
          </w:p>
        </w:tc>
        <w:tc>
          <w:tcPr>
            <w:tcW w:w="5297" w:type="dxa"/>
          </w:tcPr>
          <w:p w14:paraId="79F55F25" w14:textId="6E67FA07" w:rsidR="004957E3" w:rsidRDefault="004957E3" w:rsidP="00D74EFD">
            <w:r>
              <w:t xml:space="preserve">The program should display a message indicating that the </w:t>
            </w:r>
            <w:r w:rsidR="00D35F03">
              <w:t>key file is missing</w:t>
            </w:r>
          </w:p>
        </w:tc>
        <w:tc>
          <w:tcPr>
            <w:tcW w:w="3420" w:type="dxa"/>
          </w:tcPr>
          <w:p w14:paraId="554FF923" w14:textId="77777777" w:rsidR="004957E3" w:rsidRDefault="004957E3" w:rsidP="00D74EFD"/>
        </w:tc>
      </w:tr>
      <w:tr w:rsidR="004957E3" w14:paraId="2E4B6143" w14:textId="77777777" w:rsidTr="00D74EFD">
        <w:tc>
          <w:tcPr>
            <w:tcW w:w="643" w:type="dxa"/>
          </w:tcPr>
          <w:p w14:paraId="71AA26CD" w14:textId="77777777" w:rsidR="004957E3" w:rsidRDefault="004957E3" w:rsidP="00D74EFD"/>
        </w:tc>
        <w:tc>
          <w:tcPr>
            <w:tcW w:w="5297" w:type="dxa"/>
          </w:tcPr>
          <w:p w14:paraId="279F82C8" w14:textId="77777777" w:rsidR="004957E3" w:rsidRDefault="004957E3" w:rsidP="00D74EFD"/>
        </w:tc>
        <w:tc>
          <w:tcPr>
            <w:tcW w:w="3420" w:type="dxa"/>
          </w:tcPr>
          <w:p w14:paraId="2D68F352" w14:textId="77777777" w:rsidR="004957E3" w:rsidRDefault="004957E3" w:rsidP="00D74EFD"/>
        </w:tc>
      </w:tr>
      <w:tr w:rsidR="004957E3" w14:paraId="43E3FA04" w14:textId="77777777" w:rsidTr="00D74EFD">
        <w:tc>
          <w:tcPr>
            <w:tcW w:w="643" w:type="dxa"/>
          </w:tcPr>
          <w:p w14:paraId="1CDF2454" w14:textId="77777777" w:rsidR="004957E3" w:rsidRDefault="004957E3" w:rsidP="00D74EFD"/>
        </w:tc>
        <w:tc>
          <w:tcPr>
            <w:tcW w:w="5297" w:type="dxa"/>
          </w:tcPr>
          <w:p w14:paraId="37816DF4" w14:textId="77777777" w:rsidR="004957E3" w:rsidRDefault="004957E3" w:rsidP="00D74EFD"/>
        </w:tc>
        <w:tc>
          <w:tcPr>
            <w:tcW w:w="3420" w:type="dxa"/>
          </w:tcPr>
          <w:p w14:paraId="7B63EF65" w14:textId="77777777" w:rsidR="004957E3" w:rsidRDefault="004957E3" w:rsidP="00D74EFD"/>
        </w:tc>
      </w:tr>
      <w:tr w:rsidR="004957E3" w14:paraId="3B6D0002" w14:textId="77777777" w:rsidTr="00D74EFD">
        <w:tc>
          <w:tcPr>
            <w:tcW w:w="5940" w:type="dxa"/>
            <w:gridSpan w:val="2"/>
          </w:tcPr>
          <w:p w14:paraId="1BFB3CE7" w14:textId="77777777" w:rsidR="004957E3" w:rsidRDefault="004957E3" w:rsidP="00D74EFD">
            <w:r>
              <w:t>EXPECTED OUTPUT</w:t>
            </w:r>
          </w:p>
        </w:tc>
        <w:tc>
          <w:tcPr>
            <w:tcW w:w="3420" w:type="dxa"/>
          </w:tcPr>
          <w:p w14:paraId="105C2E68" w14:textId="3873BEE8" w:rsidR="004957E3" w:rsidRDefault="00D35F03" w:rsidP="00D74EFD">
            <w:r>
              <w:t>Missing key file error message</w:t>
            </w:r>
          </w:p>
        </w:tc>
      </w:tr>
      <w:tr w:rsidR="004957E3" w14:paraId="431AE9EB" w14:textId="77777777" w:rsidTr="00D74EFD">
        <w:tc>
          <w:tcPr>
            <w:tcW w:w="5940" w:type="dxa"/>
            <w:gridSpan w:val="2"/>
          </w:tcPr>
          <w:p w14:paraId="5FA6175B" w14:textId="77777777" w:rsidR="004957E3" w:rsidRDefault="004957E3" w:rsidP="00D74EFD">
            <w:r>
              <w:t>ACTUAL OUTPUT</w:t>
            </w:r>
          </w:p>
        </w:tc>
        <w:tc>
          <w:tcPr>
            <w:tcW w:w="3420" w:type="dxa"/>
          </w:tcPr>
          <w:p w14:paraId="01DAD49B" w14:textId="2903A397" w:rsidR="004957E3" w:rsidRDefault="00D35F03" w:rsidP="00D74EFD">
            <w:r>
              <w:t>Missing key file error message</w:t>
            </w:r>
          </w:p>
        </w:tc>
      </w:tr>
      <w:tr w:rsidR="004957E3" w14:paraId="10698F9C" w14:textId="77777777" w:rsidTr="00D74EFD">
        <w:tc>
          <w:tcPr>
            <w:tcW w:w="5940" w:type="dxa"/>
            <w:gridSpan w:val="2"/>
          </w:tcPr>
          <w:p w14:paraId="7A8CAB45" w14:textId="77777777" w:rsidR="004957E3" w:rsidRDefault="004957E3" w:rsidP="00D74EFD">
            <w:r>
              <w:t>RESULTS</w:t>
            </w:r>
          </w:p>
        </w:tc>
        <w:tc>
          <w:tcPr>
            <w:tcW w:w="3420" w:type="dxa"/>
          </w:tcPr>
          <w:p w14:paraId="0193712D" w14:textId="77777777" w:rsidR="004957E3" w:rsidRDefault="004957E3" w:rsidP="00D74EFD">
            <w:r>
              <w:t>PASS</w:t>
            </w:r>
          </w:p>
        </w:tc>
      </w:tr>
    </w:tbl>
    <w:p w14:paraId="364432A9" w14:textId="033BE776" w:rsidR="00D35F03" w:rsidRDefault="00D35F03" w:rsidP="00AC692B"/>
    <w:p w14:paraId="2C2B3AB0" w14:textId="77777777" w:rsidR="00D35F03" w:rsidRDefault="00D35F03">
      <w:r>
        <w:br w:type="page"/>
      </w:r>
    </w:p>
    <w:p w14:paraId="0CDED18E" w14:textId="73F9C2E2" w:rsidR="00D35F03" w:rsidRDefault="00D35F03" w:rsidP="00D35F03">
      <w:pPr>
        <w:pStyle w:val="Heading2"/>
        <w:rPr>
          <w:b w:val="0"/>
        </w:rPr>
      </w:pPr>
      <w:r>
        <w:lastRenderedPageBreak/>
        <w:t>Scenario #</w:t>
      </w:r>
      <w:r>
        <w:t>5</w:t>
      </w:r>
      <w:r>
        <w:rPr>
          <w:b w:val="0"/>
        </w:rPr>
        <w:t xml:space="preserve"> – Test for a </w:t>
      </w:r>
      <w:r>
        <w:rPr>
          <w:b w:val="0"/>
        </w:rPr>
        <w:t>known compressed</w:t>
      </w:r>
      <w:r>
        <w:rPr>
          <w:b w:val="0"/>
        </w:rPr>
        <w:t xml:space="preserve"> input file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643"/>
        <w:gridCol w:w="5297"/>
        <w:gridCol w:w="3420"/>
      </w:tblGrid>
      <w:tr w:rsidR="00D35F03" w14:paraId="47A96A04" w14:textId="77777777" w:rsidTr="00D7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3" w:type="dxa"/>
          </w:tcPr>
          <w:p w14:paraId="5B19F03A" w14:textId="77777777" w:rsidR="00D35F03" w:rsidRDefault="00D35F03" w:rsidP="00D74EFD">
            <w:r>
              <w:t>Step</w:t>
            </w:r>
          </w:p>
        </w:tc>
        <w:tc>
          <w:tcPr>
            <w:tcW w:w="5297" w:type="dxa"/>
          </w:tcPr>
          <w:p w14:paraId="0D21D164" w14:textId="77777777" w:rsidR="00D35F03" w:rsidRDefault="00D35F03" w:rsidP="00D74EFD">
            <w:r>
              <w:t>Description</w:t>
            </w:r>
          </w:p>
        </w:tc>
        <w:tc>
          <w:tcPr>
            <w:tcW w:w="3420" w:type="dxa"/>
          </w:tcPr>
          <w:p w14:paraId="656AA784" w14:textId="77777777" w:rsidR="00D35F03" w:rsidRDefault="00D35F03" w:rsidP="00D74EFD">
            <w:proofErr w:type="spellStart"/>
            <w:r>
              <w:t>Input/Output</w:t>
            </w:r>
            <w:proofErr w:type="spellEnd"/>
          </w:p>
        </w:tc>
      </w:tr>
      <w:tr w:rsidR="00D35F03" w14:paraId="5F59C756" w14:textId="77777777" w:rsidTr="00D74EFD">
        <w:tc>
          <w:tcPr>
            <w:tcW w:w="643" w:type="dxa"/>
          </w:tcPr>
          <w:p w14:paraId="4954E6FB" w14:textId="77777777" w:rsidR="00D35F03" w:rsidRDefault="00D35F03" w:rsidP="00D74EFD">
            <w:r>
              <w:t>1</w:t>
            </w:r>
          </w:p>
        </w:tc>
        <w:tc>
          <w:tcPr>
            <w:tcW w:w="5297" w:type="dxa"/>
          </w:tcPr>
          <w:p w14:paraId="592E089E" w14:textId="77777777" w:rsidR="00D35F03" w:rsidRDefault="00D35F03" w:rsidP="00D74EFD">
            <w:r>
              <w:t>Open a command prompt</w:t>
            </w:r>
          </w:p>
        </w:tc>
        <w:tc>
          <w:tcPr>
            <w:tcW w:w="3420" w:type="dxa"/>
          </w:tcPr>
          <w:p w14:paraId="560D82A5" w14:textId="77777777" w:rsidR="00D35F03" w:rsidRDefault="00D35F03" w:rsidP="00D74EFD"/>
        </w:tc>
      </w:tr>
      <w:tr w:rsidR="00D35F03" w14:paraId="3D686D3F" w14:textId="77777777" w:rsidTr="00D74EFD">
        <w:tc>
          <w:tcPr>
            <w:tcW w:w="643" w:type="dxa"/>
          </w:tcPr>
          <w:p w14:paraId="12410E74" w14:textId="77777777" w:rsidR="00D35F03" w:rsidRDefault="00D35F03" w:rsidP="00D74EFD">
            <w:r>
              <w:t>2</w:t>
            </w:r>
          </w:p>
        </w:tc>
        <w:tc>
          <w:tcPr>
            <w:tcW w:w="5297" w:type="dxa"/>
          </w:tcPr>
          <w:p w14:paraId="64D4344E" w14:textId="5871E1A6" w:rsidR="00D35F03" w:rsidRDefault="00D35F03" w:rsidP="00D74EFD">
            <w:r>
              <w:t xml:space="preserve">Run the program using the following command:  HuffmanCoding.exe </w:t>
            </w:r>
            <w:r>
              <w:t>decompress TestC</w:t>
            </w:r>
            <w:r>
              <w:t>.txt</w:t>
            </w:r>
          </w:p>
        </w:tc>
        <w:tc>
          <w:tcPr>
            <w:tcW w:w="3420" w:type="dxa"/>
          </w:tcPr>
          <w:p w14:paraId="3BE78F12" w14:textId="77777777" w:rsidR="00D35F03" w:rsidRDefault="00D35F03" w:rsidP="00D74EFD"/>
        </w:tc>
      </w:tr>
      <w:tr w:rsidR="00D35F03" w14:paraId="3E78BC98" w14:textId="77777777" w:rsidTr="00D74EFD">
        <w:tc>
          <w:tcPr>
            <w:tcW w:w="643" w:type="dxa"/>
          </w:tcPr>
          <w:p w14:paraId="6A33DD34" w14:textId="77777777" w:rsidR="00D35F03" w:rsidRDefault="00D35F03" w:rsidP="00D74EFD">
            <w:r>
              <w:t>3</w:t>
            </w:r>
          </w:p>
        </w:tc>
        <w:tc>
          <w:tcPr>
            <w:tcW w:w="5297" w:type="dxa"/>
          </w:tcPr>
          <w:p w14:paraId="62BA137E" w14:textId="10AC93DB" w:rsidR="00D35F03" w:rsidRDefault="00D35F03" w:rsidP="00D74EFD">
            <w:r>
              <w:t xml:space="preserve">The program should </w:t>
            </w:r>
            <w:r>
              <w:t>output the file in its original form</w:t>
            </w:r>
          </w:p>
        </w:tc>
        <w:tc>
          <w:tcPr>
            <w:tcW w:w="3420" w:type="dxa"/>
          </w:tcPr>
          <w:p w14:paraId="178AAF6E" w14:textId="77777777" w:rsidR="00D35F03" w:rsidRDefault="00D35F03" w:rsidP="00D74EFD"/>
        </w:tc>
      </w:tr>
      <w:tr w:rsidR="00D35F03" w14:paraId="38247D5B" w14:textId="77777777" w:rsidTr="00D74EFD">
        <w:tc>
          <w:tcPr>
            <w:tcW w:w="643" w:type="dxa"/>
          </w:tcPr>
          <w:p w14:paraId="38E7DE73" w14:textId="77777777" w:rsidR="00D35F03" w:rsidRDefault="00D35F03" w:rsidP="00D74EFD"/>
        </w:tc>
        <w:tc>
          <w:tcPr>
            <w:tcW w:w="5297" w:type="dxa"/>
          </w:tcPr>
          <w:p w14:paraId="324DA357" w14:textId="77777777" w:rsidR="00D35F03" w:rsidRDefault="00D35F03" w:rsidP="00D74EFD"/>
        </w:tc>
        <w:tc>
          <w:tcPr>
            <w:tcW w:w="3420" w:type="dxa"/>
          </w:tcPr>
          <w:p w14:paraId="678017F8" w14:textId="77777777" w:rsidR="00D35F03" w:rsidRDefault="00D35F03" w:rsidP="00D74EFD"/>
        </w:tc>
      </w:tr>
      <w:tr w:rsidR="00D35F03" w14:paraId="58B06880" w14:textId="77777777" w:rsidTr="00D74EFD">
        <w:tc>
          <w:tcPr>
            <w:tcW w:w="643" w:type="dxa"/>
          </w:tcPr>
          <w:p w14:paraId="6AE9D3FD" w14:textId="77777777" w:rsidR="00D35F03" w:rsidRDefault="00D35F03" w:rsidP="00D74EFD"/>
        </w:tc>
        <w:tc>
          <w:tcPr>
            <w:tcW w:w="5297" w:type="dxa"/>
          </w:tcPr>
          <w:p w14:paraId="27767923" w14:textId="77777777" w:rsidR="00D35F03" w:rsidRDefault="00D35F03" w:rsidP="00D74EFD"/>
        </w:tc>
        <w:tc>
          <w:tcPr>
            <w:tcW w:w="3420" w:type="dxa"/>
          </w:tcPr>
          <w:p w14:paraId="071200AC" w14:textId="77777777" w:rsidR="00D35F03" w:rsidRDefault="00D35F03" w:rsidP="00D74EFD"/>
        </w:tc>
      </w:tr>
      <w:tr w:rsidR="00D35F03" w14:paraId="7E34CE29" w14:textId="77777777" w:rsidTr="00D74EFD">
        <w:tc>
          <w:tcPr>
            <w:tcW w:w="5940" w:type="dxa"/>
            <w:gridSpan w:val="2"/>
          </w:tcPr>
          <w:p w14:paraId="02A5E22D" w14:textId="77777777" w:rsidR="00D35F03" w:rsidRDefault="00D35F03" w:rsidP="00D74EFD">
            <w:r>
              <w:t>EXPECTED OUTPUT</w:t>
            </w:r>
          </w:p>
        </w:tc>
        <w:tc>
          <w:tcPr>
            <w:tcW w:w="3420" w:type="dxa"/>
          </w:tcPr>
          <w:p w14:paraId="30E28C80" w14:textId="4F2E93D4" w:rsidR="00D35F03" w:rsidRDefault="00D35F03" w:rsidP="00D74EFD">
            <w:r>
              <w:t xml:space="preserve">Original </w:t>
            </w:r>
            <w:r w:rsidR="006F5E9F">
              <w:t>f</w:t>
            </w:r>
            <w:r>
              <w:t>ile</w:t>
            </w:r>
          </w:p>
        </w:tc>
      </w:tr>
      <w:tr w:rsidR="00D35F03" w14:paraId="5585C995" w14:textId="77777777" w:rsidTr="00D74EFD">
        <w:tc>
          <w:tcPr>
            <w:tcW w:w="5940" w:type="dxa"/>
            <w:gridSpan w:val="2"/>
          </w:tcPr>
          <w:p w14:paraId="4AD5EC8F" w14:textId="77777777" w:rsidR="00D35F03" w:rsidRDefault="00D35F03" w:rsidP="00D74EFD">
            <w:r>
              <w:t>ACTUAL OUTPUT</w:t>
            </w:r>
          </w:p>
        </w:tc>
        <w:tc>
          <w:tcPr>
            <w:tcW w:w="3420" w:type="dxa"/>
          </w:tcPr>
          <w:p w14:paraId="0BE118EC" w14:textId="0F36CD46" w:rsidR="00D35F03" w:rsidRDefault="006F5E9F" w:rsidP="00D74EFD">
            <w:r>
              <w:t>Original</w:t>
            </w:r>
            <w:r w:rsidR="00D35F03">
              <w:t xml:space="preserve"> file</w:t>
            </w:r>
          </w:p>
        </w:tc>
      </w:tr>
      <w:tr w:rsidR="00D35F03" w14:paraId="76FBEAAA" w14:textId="77777777" w:rsidTr="00D74EFD">
        <w:tc>
          <w:tcPr>
            <w:tcW w:w="5940" w:type="dxa"/>
            <w:gridSpan w:val="2"/>
          </w:tcPr>
          <w:p w14:paraId="08934DA5" w14:textId="77777777" w:rsidR="00D35F03" w:rsidRDefault="00D35F03" w:rsidP="00D74EFD">
            <w:r>
              <w:t>RESULTS</w:t>
            </w:r>
          </w:p>
        </w:tc>
        <w:tc>
          <w:tcPr>
            <w:tcW w:w="3420" w:type="dxa"/>
          </w:tcPr>
          <w:p w14:paraId="161677BA" w14:textId="335CD4DE" w:rsidR="00D35F03" w:rsidRDefault="006F5E9F" w:rsidP="00D74EFD">
            <w:r>
              <w:t>PASS</w:t>
            </w:r>
          </w:p>
        </w:tc>
      </w:tr>
    </w:tbl>
    <w:p w14:paraId="0E5D74CB" w14:textId="77777777" w:rsidR="00D35F03" w:rsidRPr="008B4776" w:rsidRDefault="00D35F03" w:rsidP="00AC692B"/>
    <w:sectPr w:rsidR="00D35F03" w:rsidRPr="008B4776" w:rsidSect="00AA3011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F04BA" w14:textId="77777777" w:rsidR="00496A37" w:rsidRDefault="00496A37">
      <w:pPr>
        <w:spacing w:line="240" w:lineRule="auto"/>
      </w:pPr>
      <w:r>
        <w:separator/>
      </w:r>
    </w:p>
    <w:p w14:paraId="6E752E62" w14:textId="77777777" w:rsidR="00496A37" w:rsidRDefault="00496A37"/>
  </w:endnote>
  <w:endnote w:type="continuationSeparator" w:id="0">
    <w:p w14:paraId="1A4619F9" w14:textId="77777777" w:rsidR="00496A37" w:rsidRDefault="00496A37">
      <w:pPr>
        <w:spacing w:line="240" w:lineRule="auto"/>
      </w:pPr>
      <w:r>
        <w:continuationSeparator/>
      </w:r>
    </w:p>
    <w:p w14:paraId="0E5F1929" w14:textId="77777777" w:rsidR="00496A37" w:rsidRDefault="00496A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4F0EE" w14:textId="77777777" w:rsidR="00496A37" w:rsidRDefault="00496A37">
      <w:pPr>
        <w:spacing w:line="240" w:lineRule="auto"/>
      </w:pPr>
      <w:r>
        <w:separator/>
      </w:r>
    </w:p>
    <w:p w14:paraId="575B82EC" w14:textId="77777777" w:rsidR="00496A37" w:rsidRDefault="00496A37"/>
  </w:footnote>
  <w:footnote w:type="continuationSeparator" w:id="0">
    <w:p w14:paraId="48226062" w14:textId="77777777" w:rsidR="00496A37" w:rsidRDefault="00496A37">
      <w:pPr>
        <w:spacing w:line="240" w:lineRule="auto"/>
      </w:pPr>
      <w:r>
        <w:continuationSeparator/>
      </w:r>
    </w:p>
    <w:p w14:paraId="69D873A1" w14:textId="77777777" w:rsidR="00496A37" w:rsidRDefault="00496A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926B2" w14:textId="39EEEB7A" w:rsidR="00E81978" w:rsidRDefault="00496A37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8CD3A12BF854E7282BCD7D097F92DF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823175">
          <w:rPr>
            <w:rStyle w:val="Strong"/>
          </w:rPr>
          <w:t>Huffman Coding Testing Plan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9959EC">
      <w:rPr>
        <w:rStyle w:val="Strong"/>
        <w:noProof/>
      </w:rPr>
      <w:t>2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06E5B" w14:textId="0266C57B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600194F67B1945B7949E47CA33770BB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E90444">
          <w:rPr>
            <w:rStyle w:val="Strong"/>
          </w:rPr>
          <w:t>Huffman Coding Testing</w:t>
        </w:r>
        <w:r w:rsidR="00823175">
          <w:rPr>
            <w:rStyle w:val="Strong"/>
          </w:rPr>
          <w:t xml:space="preserve"> Plan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6F5E9F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2B"/>
    <w:rsid w:val="00095739"/>
    <w:rsid w:val="000D3F41"/>
    <w:rsid w:val="0012493C"/>
    <w:rsid w:val="00355DCA"/>
    <w:rsid w:val="004957E3"/>
    <w:rsid w:val="00496A37"/>
    <w:rsid w:val="004B38A9"/>
    <w:rsid w:val="00551A02"/>
    <w:rsid w:val="005534FA"/>
    <w:rsid w:val="005D3A03"/>
    <w:rsid w:val="006236C5"/>
    <w:rsid w:val="0062607C"/>
    <w:rsid w:val="006F5E9F"/>
    <w:rsid w:val="0070190B"/>
    <w:rsid w:val="00721C29"/>
    <w:rsid w:val="007D0E81"/>
    <w:rsid w:val="008002C0"/>
    <w:rsid w:val="00823175"/>
    <w:rsid w:val="008C5323"/>
    <w:rsid w:val="00990BE1"/>
    <w:rsid w:val="009959EC"/>
    <w:rsid w:val="009A6A3B"/>
    <w:rsid w:val="00AA3011"/>
    <w:rsid w:val="00AC692B"/>
    <w:rsid w:val="00B823AA"/>
    <w:rsid w:val="00BA45DB"/>
    <w:rsid w:val="00BF4184"/>
    <w:rsid w:val="00C0601E"/>
    <w:rsid w:val="00C31D30"/>
    <w:rsid w:val="00CD6E39"/>
    <w:rsid w:val="00CF6E91"/>
    <w:rsid w:val="00D35F03"/>
    <w:rsid w:val="00D85B68"/>
    <w:rsid w:val="00D85E39"/>
    <w:rsid w:val="00E6004D"/>
    <w:rsid w:val="00E81978"/>
    <w:rsid w:val="00E90444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68759"/>
  <w15:chartTrackingRefBased/>
  <w15:docId w15:val="{DE569033-6FA9-4A2C-9B51-79C8BE9C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h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AF28B38A1B49E0A12B72C7DAF38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9869A-4D54-4A60-AB09-430CC84203F2}"/>
      </w:docPartPr>
      <w:docPartBody>
        <w:p w:rsidR="002360B8" w:rsidRDefault="002360B8">
          <w:pPr>
            <w:pStyle w:val="7DAF28B38A1B49E0A12B72C7DAF382B0"/>
          </w:pPr>
          <w:r>
            <w:t>[Title Here, up to 12 Words, on One to Two Lines]</w:t>
          </w:r>
        </w:p>
      </w:docPartBody>
    </w:docPart>
    <w:docPart>
      <w:docPartPr>
        <w:name w:val="ED024F38E4224EC9BC8E5E4F6FE4F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991C8-8272-444A-B98B-3B032CC89715}"/>
      </w:docPartPr>
      <w:docPartBody>
        <w:p w:rsidR="002360B8" w:rsidRDefault="002360B8">
          <w:pPr>
            <w:pStyle w:val="ED024F38E4224EC9BC8E5E4F6FE4F654"/>
          </w:pPr>
          <w:r>
            <w:t>[Title Here, up to 12 Words, on One to Two Lines]</w:t>
          </w:r>
        </w:p>
      </w:docPartBody>
    </w:docPart>
    <w:docPart>
      <w:docPartPr>
        <w:name w:val="C8CD3A12BF854E7282BCD7D097F92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BEDF9-BD32-400D-B025-22BD1A4612B5}"/>
      </w:docPartPr>
      <w:docPartBody>
        <w:p w:rsidR="002360B8" w:rsidRDefault="002360B8">
          <w:pPr>
            <w:pStyle w:val="C8CD3A12BF854E7282BCD7D097F92DFB"/>
          </w:pPr>
          <w:r w:rsidRPr="005D3A03">
            <w:t>Figures title:</w:t>
          </w:r>
        </w:p>
      </w:docPartBody>
    </w:docPart>
    <w:docPart>
      <w:docPartPr>
        <w:name w:val="600194F67B1945B7949E47CA33770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FC438-8E8A-4327-83AF-2C172FB33FA8}"/>
      </w:docPartPr>
      <w:docPartBody>
        <w:p w:rsidR="002360B8" w:rsidRDefault="002360B8">
          <w:pPr>
            <w:pStyle w:val="600194F67B1945B7949E47CA33770BB3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0B8"/>
    <w:rsid w:val="002360B8"/>
    <w:rsid w:val="0054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AF28B38A1B49E0A12B72C7DAF382B0">
    <w:name w:val="7DAF28B38A1B49E0A12B72C7DAF382B0"/>
  </w:style>
  <w:style w:type="paragraph" w:customStyle="1" w:styleId="7FA78F468A5E4E9CA8EA10963BC54334">
    <w:name w:val="7FA78F468A5E4E9CA8EA10963BC54334"/>
  </w:style>
  <w:style w:type="paragraph" w:customStyle="1" w:styleId="1C323EDC26F74AB49A4C9EB5D68C8716">
    <w:name w:val="1C323EDC26F74AB49A4C9EB5D68C8716"/>
  </w:style>
  <w:style w:type="paragraph" w:customStyle="1" w:styleId="6E79BD65A20444DC85F1F173CC22A15F">
    <w:name w:val="6E79BD65A20444DC85F1F173CC22A15F"/>
  </w:style>
  <w:style w:type="paragraph" w:customStyle="1" w:styleId="912BCBA7806049C3BA60DD738BBDA0D4">
    <w:name w:val="912BCBA7806049C3BA60DD738BBDA0D4"/>
  </w:style>
  <w:style w:type="paragraph" w:customStyle="1" w:styleId="4BBC1488E46142C485C94A8B14A0BD39">
    <w:name w:val="4BBC1488E46142C485C94A8B14A0BD39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A613FB3020E47C2A23DCED15CC214EB">
    <w:name w:val="6A613FB3020E47C2A23DCED15CC214EB"/>
  </w:style>
  <w:style w:type="paragraph" w:customStyle="1" w:styleId="CDE499AE8AFE4C78B84FA8A98FF020B2">
    <w:name w:val="CDE499AE8AFE4C78B84FA8A98FF020B2"/>
  </w:style>
  <w:style w:type="paragraph" w:customStyle="1" w:styleId="ED024F38E4224EC9BC8E5E4F6FE4F654">
    <w:name w:val="ED024F38E4224EC9BC8E5E4F6FE4F654"/>
  </w:style>
  <w:style w:type="paragraph" w:customStyle="1" w:styleId="9F48C326B6F6438E8720C32527B61489">
    <w:name w:val="9F48C326B6F6438E8720C32527B61489"/>
  </w:style>
  <w:style w:type="paragraph" w:customStyle="1" w:styleId="CA335E746FB94609B33F804679AAC76F">
    <w:name w:val="CA335E746FB94609B33F804679AAC76F"/>
  </w:style>
  <w:style w:type="paragraph" w:customStyle="1" w:styleId="67B7996B000B46BEAA0F2ADE5E0EF805">
    <w:name w:val="67B7996B000B46BEAA0F2ADE5E0EF805"/>
  </w:style>
  <w:style w:type="paragraph" w:customStyle="1" w:styleId="C31004506BB249599AC21FE4A26C8FDE">
    <w:name w:val="C31004506BB249599AC21FE4A26C8FDE"/>
  </w:style>
  <w:style w:type="paragraph" w:customStyle="1" w:styleId="9D42B61C56C64C4DB2FEE4DE20D0AEB4">
    <w:name w:val="9D42B61C56C64C4DB2FEE4DE20D0AEB4"/>
  </w:style>
  <w:style w:type="paragraph" w:customStyle="1" w:styleId="B4D4D32CFBE641EBAAB20D5534AEA639">
    <w:name w:val="B4D4D32CFBE641EBAAB20D5534AEA639"/>
  </w:style>
  <w:style w:type="paragraph" w:customStyle="1" w:styleId="FC8EB7A1EA8F47E889540FA9DDEDD5BA">
    <w:name w:val="FC8EB7A1EA8F47E889540FA9DDEDD5BA"/>
  </w:style>
  <w:style w:type="paragraph" w:customStyle="1" w:styleId="D87D2AC58477407A8C2AC54E158393C4">
    <w:name w:val="D87D2AC58477407A8C2AC54E158393C4"/>
  </w:style>
  <w:style w:type="paragraph" w:customStyle="1" w:styleId="0442C31777AC41DB88022E6910869903">
    <w:name w:val="0442C31777AC41DB88022E6910869903"/>
  </w:style>
  <w:style w:type="paragraph" w:customStyle="1" w:styleId="7E37EA47694B4B6F86C03CAFF87F28B5">
    <w:name w:val="7E37EA47694B4B6F86C03CAFF87F28B5"/>
  </w:style>
  <w:style w:type="paragraph" w:customStyle="1" w:styleId="02F1346CDA974FD19C29199EB13C5BD5">
    <w:name w:val="02F1346CDA974FD19C29199EB13C5BD5"/>
  </w:style>
  <w:style w:type="paragraph" w:customStyle="1" w:styleId="4C9A2B92659249E98D72686AE1443F88">
    <w:name w:val="4C9A2B92659249E98D72686AE1443F88"/>
  </w:style>
  <w:style w:type="paragraph" w:customStyle="1" w:styleId="BE4DC1007BFF4C1081E970EB696685CC">
    <w:name w:val="BE4DC1007BFF4C1081E970EB696685CC"/>
  </w:style>
  <w:style w:type="paragraph" w:customStyle="1" w:styleId="2C265D7D56784F99B66F7EC1C3A3942B">
    <w:name w:val="2C265D7D56784F99B66F7EC1C3A3942B"/>
  </w:style>
  <w:style w:type="paragraph" w:customStyle="1" w:styleId="826B4A289C774AC5BEBCE4027BA87C9A">
    <w:name w:val="826B4A289C774AC5BEBCE4027BA87C9A"/>
  </w:style>
  <w:style w:type="paragraph" w:customStyle="1" w:styleId="F0790B1A54E247279CC733618A92C81B">
    <w:name w:val="F0790B1A54E247279CC733618A92C81B"/>
  </w:style>
  <w:style w:type="paragraph" w:customStyle="1" w:styleId="52F1670514D24F608CCA734B279E91BD">
    <w:name w:val="52F1670514D24F608CCA734B279E91BD"/>
  </w:style>
  <w:style w:type="paragraph" w:customStyle="1" w:styleId="4627956C69B64A279CA633C115027B5B">
    <w:name w:val="4627956C69B64A279CA633C115027B5B"/>
  </w:style>
  <w:style w:type="paragraph" w:customStyle="1" w:styleId="1BDE736843E141F4AB5176231C2352B3">
    <w:name w:val="1BDE736843E141F4AB5176231C2352B3"/>
  </w:style>
  <w:style w:type="paragraph" w:customStyle="1" w:styleId="FC88A92CBFA34389BF13D2CE706A121F">
    <w:name w:val="FC88A92CBFA34389BF13D2CE706A121F"/>
  </w:style>
  <w:style w:type="paragraph" w:customStyle="1" w:styleId="FEC9E60044354DC3B2039DA89F496B1E">
    <w:name w:val="FEC9E60044354DC3B2039DA89F496B1E"/>
  </w:style>
  <w:style w:type="paragraph" w:customStyle="1" w:styleId="4F8F20BC7FE64E96A98C11B55AE57DD2">
    <w:name w:val="4F8F20BC7FE64E96A98C11B55AE57DD2"/>
  </w:style>
  <w:style w:type="paragraph" w:customStyle="1" w:styleId="67FF1D4A6EAF45D698276CA8933F2119">
    <w:name w:val="67FF1D4A6EAF45D698276CA8933F2119"/>
  </w:style>
  <w:style w:type="paragraph" w:customStyle="1" w:styleId="DE9DB84AD0914175B8C874A90437973F">
    <w:name w:val="DE9DB84AD0914175B8C874A90437973F"/>
  </w:style>
  <w:style w:type="paragraph" w:customStyle="1" w:styleId="45760D3650374E05B83A0DD05129D138">
    <w:name w:val="45760D3650374E05B83A0DD05129D138"/>
  </w:style>
  <w:style w:type="paragraph" w:customStyle="1" w:styleId="3A88587CCA304401A383B5CE8ED46B6C">
    <w:name w:val="3A88587CCA304401A383B5CE8ED46B6C"/>
  </w:style>
  <w:style w:type="paragraph" w:customStyle="1" w:styleId="413E3D4F829F4E0FBF00FFC8A03F0C63">
    <w:name w:val="413E3D4F829F4E0FBF00FFC8A03F0C63"/>
  </w:style>
  <w:style w:type="paragraph" w:customStyle="1" w:styleId="6433666E7F9B43FCB5EE4195F0A8351F">
    <w:name w:val="6433666E7F9B43FCB5EE4195F0A8351F"/>
  </w:style>
  <w:style w:type="paragraph" w:customStyle="1" w:styleId="B15AA6ABEDBD45D3B1721552FAF73C25">
    <w:name w:val="B15AA6ABEDBD45D3B1721552FAF73C25"/>
  </w:style>
  <w:style w:type="paragraph" w:customStyle="1" w:styleId="B09564D9AA88444C86A1C720F424FAE3">
    <w:name w:val="B09564D9AA88444C86A1C720F424FAE3"/>
  </w:style>
  <w:style w:type="paragraph" w:customStyle="1" w:styleId="22502CA63F9845828DAA82D462FB72A9">
    <w:name w:val="22502CA63F9845828DAA82D462FB72A9"/>
  </w:style>
  <w:style w:type="paragraph" w:customStyle="1" w:styleId="1E3D4C673F904799B874E59F9C0784F6">
    <w:name w:val="1E3D4C673F904799B874E59F9C0784F6"/>
  </w:style>
  <w:style w:type="paragraph" w:customStyle="1" w:styleId="6A5C25602A1C47169B65345A8A15D085">
    <w:name w:val="6A5C25602A1C47169B65345A8A15D085"/>
  </w:style>
  <w:style w:type="paragraph" w:customStyle="1" w:styleId="C37ED67587E54002BB80C69679B7606F">
    <w:name w:val="C37ED67587E54002BB80C69679B7606F"/>
  </w:style>
  <w:style w:type="paragraph" w:customStyle="1" w:styleId="E91D44E05A1D44B186CCEF7C3F5AA257">
    <w:name w:val="E91D44E05A1D44B186CCEF7C3F5AA257"/>
  </w:style>
  <w:style w:type="paragraph" w:customStyle="1" w:styleId="6CD86DEB92054D9A9E9A702088DCE009">
    <w:name w:val="6CD86DEB92054D9A9E9A702088DCE009"/>
  </w:style>
  <w:style w:type="paragraph" w:customStyle="1" w:styleId="B199FC2AA94B4EF2B8AE4633892AA90F">
    <w:name w:val="B199FC2AA94B4EF2B8AE4633892AA90F"/>
  </w:style>
  <w:style w:type="paragraph" w:customStyle="1" w:styleId="1068F0BA52C0421AA7219337C161EEDF">
    <w:name w:val="1068F0BA52C0421AA7219337C161EEDF"/>
  </w:style>
  <w:style w:type="paragraph" w:customStyle="1" w:styleId="39C585AE4647478E8E3160926BDC431D">
    <w:name w:val="39C585AE4647478E8E3160926BDC431D"/>
  </w:style>
  <w:style w:type="paragraph" w:customStyle="1" w:styleId="33D38A139DF9468A8BE671D6867F7628">
    <w:name w:val="33D38A139DF9468A8BE671D6867F7628"/>
  </w:style>
  <w:style w:type="paragraph" w:customStyle="1" w:styleId="E24D995598874A259C74AAC7B8EDEE3C">
    <w:name w:val="E24D995598874A259C74AAC7B8EDEE3C"/>
  </w:style>
  <w:style w:type="paragraph" w:customStyle="1" w:styleId="F698542AE96A4C50A77BA613A4C5B4D9">
    <w:name w:val="F698542AE96A4C50A77BA613A4C5B4D9"/>
  </w:style>
  <w:style w:type="paragraph" w:customStyle="1" w:styleId="569CC2F4CD1640168BF3A5A5348F2812">
    <w:name w:val="569CC2F4CD1640168BF3A5A5348F2812"/>
  </w:style>
  <w:style w:type="paragraph" w:customStyle="1" w:styleId="B71BDC552B8C4E85BE7D20EAAE112C59">
    <w:name w:val="B71BDC552B8C4E85BE7D20EAAE112C59"/>
  </w:style>
  <w:style w:type="paragraph" w:customStyle="1" w:styleId="F7CCF755A31A49089A08171CEC805B62">
    <w:name w:val="F7CCF755A31A49089A08171CEC805B62"/>
  </w:style>
  <w:style w:type="paragraph" w:customStyle="1" w:styleId="99DAF06B0DC2469E940EB57535CC3811">
    <w:name w:val="99DAF06B0DC2469E940EB57535CC3811"/>
  </w:style>
  <w:style w:type="paragraph" w:customStyle="1" w:styleId="D8B77F9BD7F347E1ABC8E0F26A272ED4">
    <w:name w:val="D8B77F9BD7F347E1ABC8E0F26A272ED4"/>
  </w:style>
  <w:style w:type="paragraph" w:customStyle="1" w:styleId="11FACEF2E4C84A478BA04E9560C0FC10">
    <w:name w:val="11FACEF2E4C84A478BA04E9560C0FC10"/>
  </w:style>
  <w:style w:type="paragraph" w:customStyle="1" w:styleId="E7AAA48C47694023B42BE806F8DE0B69">
    <w:name w:val="E7AAA48C47694023B42BE806F8DE0B69"/>
  </w:style>
  <w:style w:type="paragraph" w:customStyle="1" w:styleId="3C75E29506E44DB99C197E2855F6987E">
    <w:name w:val="3C75E29506E44DB99C197E2855F6987E"/>
  </w:style>
  <w:style w:type="paragraph" w:customStyle="1" w:styleId="AC699933D67B4C6287C10C086C0F7E73">
    <w:name w:val="AC699933D67B4C6287C10C086C0F7E73"/>
  </w:style>
  <w:style w:type="paragraph" w:customStyle="1" w:styleId="2BDF99122EE44C63A99B7E9DFCDDBAB6">
    <w:name w:val="2BDF99122EE44C63A99B7E9DFCDDBAB6"/>
  </w:style>
  <w:style w:type="paragraph" w:customStyle="1" w:styleId="C8CD3A12BF854E7282BCD7D097F92DFB">
    <w:name w:val="C8CD3A12BF854E7282BCD7D097F92DFB"/>
  </w:style>
  <w:style w:type="paragraph" w:customStyle="1" w:styleId="600194F67B1945B7949E47CA33770BB3">
    <w:name w:val="600194F67B1945B7949E47CA33770B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Huffman Coding Testing Plan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1F64B5-4EEA-4BF9-8E7C-76A2CFCFB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17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Huffman Coding Project Testing Plan</vt:lpstr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Huffman Coding Project Testing Plan</dc:title>
  <dc:subject/>
  <dc:creator>Victor Frye</dc:creator>
  <cp:keywords/>
  <dc:description/>
  <cp:lastModifiedBy>Victor Frye</cp:lastModifiedBy>
  <cp:revision>10</cp:revision>
  <dcterms:created xsi:type="dcterms:W3CDTF">2017-12-18T06:06:00Z</dcterms:created>
  <dcterms:modified xsi:type="dcterms:W3CDTF">2017-12-18T19:41:00Z</dcterms:modified>
</cp:coreProperties>
</file>